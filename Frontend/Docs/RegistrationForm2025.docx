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7D2D2" w14:textId="32509499" w:rsidR="00661F92" w:rsidRDefault="006E354B" w:rsidP="00661F92">
      <w:pPr>
        <w:tabs>
          <w:tab w:val="left" w:pos="426"/>
          <w:tab w:val="right" w:pos="7938"/>
        </w:tabs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RAMPAGING CHARIOTS 202</w:t>
      </w:r>
      <w:r w:rsidR="00B335B5">
        <w:rPr>
          <w:rFonts w:cs="Arial"/>
          <w:b/>
          <w:sz w:val="22"/>
          <w:szCs w:val="22"/>
        </w:rPr>
        <w:t>5</w:t>
      </w:r>
      <w:r w:rsidR="00661F92">
        <w:rPr>
          <w:rFonts w:cs="Arial"/>
          <w:b/>
          <w:sz w:val="22"/>
          <w:szCs w:val="22"/>
        </w:rPr>
        <w:t xml:space="preserve"> – </w:t>
      </w:r>
      <w:r w:rsidRPr="006E354B">
        <w:rPr>
          <w:rFonts w:cs="Arial"/>
          <w:b/>
          <w:sz w:val="22"/>
          <w:szCs w:val="22"/>
        </w:rPr>
        <w:t>Saturday 2</w:t>
      </w:r>
      <w:r w:rsidR="00B335B5">
        <w:rPr>
          <w:rFonts w:cs="Arial"/>
          <w:b/>
          <w:sz w:val="22"/>
          <w:szCs w:val="22"/>
        </w:rPr>
        <w:t>8</w:t>
      </w:r>
      <w:r w:rsidRPr="006E354B">
        <w:rPr>
          <w:rFonts w:cs="Arial"/>
          <w:b/>
          <w:sz w:val="22"/>
          <w:szCs w:val="22"/>
        </w:rPr>
        <w:t>th June 202</w:t>
      </w:r>
      <w:r w:rsidR="00B335B5">
        <w:rPr>
          <w:rFonts w:cs="Arial"/>
          <w:b/>
          <w:sz w:val="22"/>
          <w:szCs w:val="22"/>
        </w:rPr>
        <w:t>5</w:t>
      </w:r>
    </w:p>
    <w:p w14:paraId="407F9144" w14:textId="77777777" w:rsidR="00661F92" w:rsidRPr="00340FCC" w:rsidRDefault="00661F92" w:rsidP="00661F92">
      <w:pPr>
        <w:tabs>
          <w:tab w:val="left" w:pos="426"/>
          <w:tab w:val="right" w:pos="7938"/>
        </w:tabs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REGISTRATION FORM</w:t>
      </w:r>
    </w:p>
    <w:p w14:paraId="78F4A269" w14:textId="77777777" w:rsidR="00661F92" w:rsidRPr="00EF25B3" w:rsidRDefault="00661F92" w:rsidP="00661F92">
      <w:pPr>
        <w:tabs>
          <w:tab w:val="right" w:pos="7938"/>
        </w:tabs>
        <w:rPr>
          <w:rFonts w:cs="Arial"/>
          <w:b/>
          <w:sz w:val="22"/>
          <w:szCs w:val="22"/>
        </w:rPr>
      </w:pPr>
    </w:p>
    <w:p w14:paraId="5C0785A3" w14:textId="77777777" w:rsidR="00661F92" w:rsidRDefault="00661F92" w:rsidP="00661F92">
      <w:pPr>
        <w:tabs>
          <w:tab w:val="right" w:pos="7938"/>
        </w:tabs>
        <w:rPr>
          <w:rFonts w:cs="Arial"/>
          <w:b/>
          <w:sz w:val="22"/>
          <w:szCs w:val="22"/>
        </w:rPr>
      </w:pPr>
      <w:r w:rsidRPr="00EF25B3">
        <w:rPr>
          <w:rFonts w:cs="Arial"/>
          <w:b/>
          <w:sz w:val="22"/>
          <w:szCs w:val="22"/>
        </w:rPr>
        <w:t>Conditions of Registration</w:t>
      </w:r>
    </w:p>
    <w:p w14:paraId="279EA2D8" w14:textId="77777777" w:rsidR="004F2BE0" w:rsidRPr="004F2BE0" w:rsidRDefault="004F2BE0" w:rsidP="00661F92">
      <w:pPr>
        <w:tabs>
          <w:tab w:val="right" w:pos="7938"/>
        </w:tabs>
        <w:rPr>
          <w:rFonts w:cs="Arial"/>
          <w:b/>
          <w:sz w:val="16"/>
          <w:szCs w:val="16"/>
        </w:rPr>
      </w:pPr>
    </w:p>
    <w:p w14:paraId="0BDA1023" w14:textId="77777777" w:rsidR="00661F92" w:rsidRDefault="00661F92" w:rsidP="00661F92">
      <w:pPr>
        <w:pStyle w:val="ListParagraph"/>
        <w:numPr>
          <w:ilvl w:val="0"/>
          <w:numId w:val="1"/>
        </w:numPr>
        <w:tabs>
          <w:tab w:val="right" w:pos="7938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event will be held at Leonardo UK,</w:t>
      </w:r>
      <w:r w:rsidR="004F2BE0">
        <w:rPr>
          <w:rFonts w:cs="Arial"/>
          <w:sz w:val="22"/>
          <w:szCs w:val="22"/>
        </w:rPr>
        <w:t xml:space="preserve"> Luton</w:t>
      </w:r>
      <w:r>
        <w:rPr>
          <w:rFonts w:cs="Arial"/>
          <w:sz w:val="22"/>
          <w:szCs w:val="22"/>
        </w:rPr>
        <w:t>.</w:t>
      </w:r>
    </w:p>
    <w:p w14:paraId="47A9D61F" w14:textId="77777777" w:rsidR="00661F92" w:rsidRDefault="004F2BE0" w:rsidP="004F2BE0">
      <w:pPr>
        <w:pStyle w:val="ListParagraph"/>
        <w:tabs>
          <w:tab w:val="right" w:pos="7938"/>
        </w:tabs>
        <w:ind w:left="3119"/>
        <w:rPr>
          <w:rStyle w:val="Strong"/>
          <w:rFonts w:cs="Arial"/>
          <w:color w:val="222222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color w:val="222222"/>
          <w:bdr w:val="none" w:sz="0" w:space="0" w:color="auto" w:frame="1"/>
          <w:shd w:val="clear" w:color="auto" w:fill="FFFFFF"/>
        </w:rPr>
        <w:t xml:space="preserve"> </w:t>
      </w:r>
      <w:r w:rsidR="00661F92">
        <w:rPr>
          <w:rStyle w:val="Strong"/>
          <w:rFonts w:cs="Arial"/>
          <w:color w:val="222222"/>
          <w:bdr w:val="none" w:sz="0" w:space="0" w:color="auto" w:frame="1"/>
          <w:shd w:val="clear" w:color="auto" w:fill="FFFFFF"/>
        </w:rPr>
        <w:t>300 Capability Green,</w:t>
      </w:r>
      <w:r w:rsidR="00661F92">
        <w:rPr>
          <w:rFonts w:cs="Arial"/>
          <w:color w:val="222222"/>
        </w:rPr>
        <w:br/>
      </w:r>
      <w:r>
        <w:rPr>
          <w:rStyle w:val="Strong"/>
          <w:rFonts w:cs="Arial"/>
          <w:color w:val="222222"/>
          <w:bdr w:val="none" w:sz="0" w:space="0" w:color="auto" w:frame="1"/>
          <w:shd w:val="clear" w:color="auto" w:fill="FFFFFF"/>
        </w:rPr>
        <w:t xml:space="preserve"> </w:t>
      </w:r>
      <w:r w:rsidR="00661F92">
        <w:rPr>
          <w:rStyle w:val="Strong"/>
          <w:rFonts w:cs="Arial"/>
          <w:color w:val="222222"/>
          <w:bdr w:val="none" w:sz="0" w:space="0" w:color="auto" w:frame="1"/>
          <w:shd w:val="clear" w:color="auto" w:fill="FFFFFF"/>
        </w:rPr>
        <w:t>Luton,</w:t>
      </w:r>
    </w:p>
    <w:p w14:paraId="59884112" w14:textId="77777777" w:rsidR="00661F92" w:rsidRDefault="004F2BE0" w:rsidP="004F2BE0">
      <w:pPr>
        <w:pStyle w:val="ListParagraph"/>
        <w:tabs>
          <w:tab w:val="right" w:pos="7938"/>
        </w:tabs>
        <w:ind w:left="3119"/>
        <w:rPr>
          <w:rStyle w:val="Strong"/>
          <w:rFonts w:cs="Arial"/>
          <w:color w:val="222222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color w:val="222222"/>
          <w:bdr w:val="none" w:sz="0" w:space="0" w:color="auto" w:frame="1"/>
          <w:shd w:val="clear" w:color="auto" w:fill="FFFFFF"/>
        </w:rPr>
        <w:t xml:space="preserve"> </w:t>
      </w:r>
      <w:r w:rsidR="00661F92">
        <w:rPr>
          <w:rStyle w:val="Strong"/>
          <w:rFonts w:cs="Arial"/>
          <w:color w:val="222222"/>
          <w:bdr w:val="none" w:sz="0" w:space="0" w:color="auto" w:frame="1"/>
          <w:shd w:val="clear" w:color="auto" w:fill="FFFFFF"/>
        </w:rPr>
        <w:t>Bedfordshire</w:t>
      </w:r>
      <w:r w:rsidR="00661F92">
        <w:rPr>
          <w:rFonts w:cs="Arial"/>
          <w:color w:val="222222"/>
        </w:rPr>
        <w:br/>
      </w:r>
      <w:r>
        <w:rPr>
          <w:rStyle w:val="Strong"/>
          <w:rFonts w:cs="Arial"/>
          <w:color w:val="222222"/>
          <w:bdr w:val="none" w:sz="0" w:space="0" w:color="auto" w:frame="1"/>
          <w:shd w:val="clear" w:color="auto" w:fill="FFFFFF"/>
        </w:rPr>
        <w:t xml:space="preserve"> </w:t>
      </w:r>
      <w:r w:rsidR="00661F92">
        <w:rPr>
          <w:rStyle w:val="Strong"/>
          <w:rFonts w:cs="Arial"/>
          <w:color w:val="222222"/>
          <w:bdr w:val="none" w:sz="0" w:space="0" w:color="auto" w:frame="1"/>
          <w:shd w:val="clear" w:color="auto" w:fill="FFFFFF"/>
        </w:rPr>
        <w:t>LU1 3PG</w:t>
      </w:r>
    </w:p>
    <w:p w14:paraId="5B353943" w14:textId="77777777" w:rsidR="00661F92" w:rsidRDefault="00661F92" w:rsidP="00661F92">
      <w:pPr>
        <w:pStyle w:val="ListParagraph"/>
        <w:numPr>
          <w:ilvl w:val="0"/>
          <w:numId w:val="1"/>
        </w:numPr>
        <w:tabs>
          <w:tab w:val="right" w:pos="7938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All adults must have DBS clearance.</w:t>
      </w:r>
    </w:p>
    <w:p w14:paraId="23E2A47F" w14:textId="77777777" w:rsidR="00661F92" w:rsidRDefault="00661F92" w:rsidP="00661F92">
      <w:pPr>
        <w:pStyle w:val="ListParagraph"/>
        <w:numPr>
          <w:ilvl w:val="0"/>
          <w:numId w:val="1"/>
        </w:numPr>
        <w:tabs>
          <w:tab w:val="right" w:pos="7938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All attendees should bring a packed lunch.</w:t>
      </w:r>
    </w:p>
    <w:p w14:paraId="48CD57DB" w14:textId="77777777" w:rsidR="00661F92" w:rsidRDefault="00661F92" w:rsidP="00661F92">
      <w:pPr>
        <w:pStyle w:val="ListParagraph"/>
        <w:numPr>
          <w:ilvl w:val="0"/>
          <w:numId w:val="1"/>
        </w:numPr>
        <w:tabs>
          <w:tab w:val="right" w:pos="7938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Arrival 08:00 – 08:30</w:t>
      </w:r>
    </w:p>
    <w:p w14:paraId="08B03D7C" w14:textId="77777777" w:rsidR="00661F92" w:rsidRDefault="00661F92" w:rsidP="00661F92">
      <w:pPr>
        <w:pStyle w:val="ListParagraph"/>
        <w:numPr>
          <w:ilvl w:val="0"/>
          <w:numId w:val="1"/>
        </w:numPr>
        <w:tabs>
          <w:tab w:val="right" w:pos="7938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Prize</w:t>
      </w:r>
      <w:r w:rsidR="004F2BE0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giving and Finish at approximately 15:30 – 16:00</w:t>
      </w:r>
    </w:p>
    <w:p w14:paraId="6C33781D" w14:textId="77777777" w:rsidR="00661F92" w:rsidRDefault="00661F92" w:rsidP="00661F92">
      <w:pPr>
        <w:pStyle w:val="ListParagraph"/>
        <w:numPr>
          <w:ilvl w:val="0"/>
          <w:numId w:val="1"/>
        </w:numPr>
        <w:tabs>
          <w:tab w:val="right" w:pos="7938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responsible teacher will be responsible for </w:t>
      </w:r>
      <w:proofErr w:type="gramStart"/>
      <w:r>
        <w:rPr>
          <w:rFonts w:cs="Arial"/>
          <w:sz w:val="22"/>
          <w:szCs w:val="22"/>
        </w:rPr>
        <w:t>all of</w:t>
      </w:r>
      <w:proofErr w:type="gramEnd"/>
      <w:r>
        <w:rPr>
          <w:rFonts w:cs="Arial"/>
          <w:sz w:val="22"/>
          <w:szCs w:val="22"/>
        </w:rPr>
        <w:t xml:space="preserve"> their students whilst on-site. They must ensure that they have access to the following information for their students:</w:t>
      </w:r>
    </w:p>
    <w:p w14:paraId="0D93E7F9" w14:textId="77777777" w:rsidR="00661F92" w:rsidRDefault="00661F92" w:rsidP="00661F92">
      <w:pPr>
        <w:pStyle w:val="ListParagraph"/>
        <w:numPr>
          <w:ilvl w:val="1"/>
          <w:numId w:val="1"/>
        </w:numPr>
        <w:tabs>
          <w:tab w:val="right" w:pos="7938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Emergency contact information</w:t>
      </w:r>
    </w:p>
    <w:p w14:paraId="7E37039C" w14:textId="77777777" w:rsidR="00661F92" w:rsidRDefault="00661F92" w:rsidP="00661F92">
      <w:pPr>
        <w:pStyle w:val="ListParagraph"/>
        <w:numPr>
          <w:ilvl w:val="1"/>
          <w:numId w:val="1"/>
        </w:numPr>
        <w:tabs>
          <w:tab w:val="right" w:pos="7938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Details of any relevant allergies or medical conditions.</w:t>
      </w:r>
    </w:p>
    <w:p w14:paraId="1F9274CE" w14:textId="77777777" w:rsidR="00661F92" w:rsidRDefault="00661F92" w:rsidP="00661F92">
      <w:pPr>
        <w:tabs>
          <w:tab w:val="right" w:pos="7938"/>
        </w:tabs>
        <w:rPr>
          <w:rFonts w:cs="Arial"/>
          <w:sz w:val="22"/>
          <w:szCs w:val="22"/>
        </w:rPr>
      </w:pPr>
    </w:p>
    <w:p w14:paraId="5097C380" w14:textId="77777777" w:rsidR="00661F92" w:rsidRDefault="00661F92" w:rsidP="00661F92">
      <w:pPr>
        <w:tabs>
          <w:tab w:val="right" w:pos="7938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SCHOOL &amp; CHARIOT</w:t>
      </w:r>
    </w:p>
    <w:p w14:paraId="6933D5F9" w14:textId="77777777" w:rsidR="00661F92" w:rsidRPr="004F2BE0" w:rsidRDefault="00661F92" w:rsidP="00661F92">
      <w:pPr>
        <w:tabs>
          <w:tab w:val="right" w:pos="7938"/>
        </w:tabs>
        <w:rPr>
          <w:rFonts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9"/>
        <w:gridCol w:w="4560"/>
      </w:tblGrid>
      <w:tr w:rsidR="00661F92" w14:paraId="771E66F3" w14:textId="77777777" w:rsidTr="0016766F">
        <w:tc>
          <w:tcPr>
            <w:tcW w:w="4559" w:type="dxa"/>
          </w:tcPr>
          <w:p w14:paraId="04A48E72" w14:textId="77777777" w:rsidR="00661F92" w:rsidRPr="00EF25B3" w:rsidRDefault="00661F92" w:rsidP="0016766F">
            <w:pPr>
              <w:tabs>
                <w:tab w:val="right" w:pos="7938"/>
              </w:tabs>
              <w:rPr>
                <w:rFonts w:cs="Arial"/>
                <w:b/>
                <w:sz w:val="22"/>
                <w:szCs w:val="22"/>
              </w:rPr>
            </w:pPr>
            <w:r w:rsidRPr="00EF25B3">
              <w:rPr>
                <w:rFonts w:cs="Arial"/>
                <w:b/>
                <w:sz w:val="22"/>
                <w:szCs w:val="22"/>
              </w:rPr>
              <w:t>School Name</w:t>
            </w:r>
          </w:p>
        </w:tc>
        <w:tc>
          <w:tcPr>
            <w:tcW w:w="4560" w:type="dxa"/>
          </w:tcPr>
          <w:p w14:paraId="37F96EDA" w14:textId="77777777" w:rsidR="00661F92" w:rsidRDefault="00661F92" w:rsidP="0016766F">
            <w:pPr>
              <w:tabs>
                <w:tab w:val="right" w:pos="7938"/>
              </w:tabs>
              <w:rPr>
                <w:rFonts w:cs="Arial"/>
                <w:sz w:val="22"/>
                <w:szCs w:val="22"/>
              </w:rPr>
            </w:pPr>
          </w:p>
        </w:tc>
      </w:tr>
      <w:tr w:rsidR="00661F92" w14:paraId="5A71742D" w14:textId="77777777" w:rsidTr="0016766F">
        <w:tc>
          <w:tcPr>
            <w:tcW w:w="4559" w:type="dxa"/>
          </w:tcPr>
          <w:p w14:paraId="64607C99" w14:textId="77777777" w:rsidR="00661F92" w:rsidRPr="00EF25B3" w:rsidRDefault="00661F92" w:rsidP="0016766F">
            <w:pPr>
              <w:tabs>
                <w:tab w:val="right" w:pos="7938"/>
              </w:tabs>
              <w:rPr>
                <w:rFonts w:cs="Arial"/>
                <w:b/>
                <w:sz w:val="22"/>
                <w:szCs w:val="22"/>
              </w:rPr>
            </w:pPr>
            <w:r w:rsidRPr="00EF25B3">
              <w:rPr>
                <w:rFonts w:cs="Arial"/>
                <w:b/>
                <w:sz w:val="22"/>
                <w:szCs w:val="22"/>
              </w:rPr>
              <w:t>Chariot 1 Name</w:t>
            </w:r>
          </w:p>
        </w:tc>
        <w:tc>
          <w:tcPr>
            <w:tcW w:w="4560" w:type="dxa"/>
          </w:tcPr>
          <w:p w14:paraId="6498F164" w14:textId="77777777" w:rsidR="00661F92" w:rsidRDefault="00661F92" w:rsidP="0016766F">
            <w:pPr>
              <w:tabs>
                <w:tab w:val="right" w:pos="7938"/>
              </w:tabs>
              <w:rPr>
                <w:rFonts w:cs="Arial"/>
                <w:sz w:val="22"/>
                <w:szCs w:val="22"/>
              </w:rPr>
            </w:pPr>
          </w:p>
        </w:tc>
      </w:tr>
      <w:tr w:rsidR="00661F92" w14:paraId="5CF9E177" w14:textId="77777777" w:rsidTr="0016766F">
        <w:tc>
          <w:tcPr>
            <w:tcW w:w="4559" w:type="dxa"/>
          </w:tcPr>
          <w:p w14:paraId="4D82BCEF" w14:textId="77777777" w:rsidR="00661F92" w:rsidRPr="00EF25B3" w:rsidRDefault="00661F92" w:rsidP="0016766F">
            <w:pPr>
              <w:tabs>
                <w:tab w:val="right" w:pos="7938"/>
              </w:tabs>
              <w:rPr>
                <w:rFonts w:cs="Arial"/>
                <w:b/>
                <w:sz w:val="22"/>
                <w:szCs w:val="22"/>
              </w:rPr>
            </w:pPr>
            <w:r w:rsidRPr="00EF25B3">
              <w:rPr>
                <w:rFonts w:cs="Arial"/>
                <w:b/>
                <w:sz w:val="22"/>
                <w:szCs w:val="22"/>
              </w:rPr>
              <w:t>Chariot 2 Name (if entering a 2</w:t>
            </w:r>
            <w:r w:rsidRPr="00EF25B3">
              <w:rPr>
                <w:rFonts w:cs="Arial"/>
                <w:b/>
                <w:sz w:val="22"/>
                <w:szCs w:val="22"/>
                <w:vertAlign w:val="superscript"/>
              </w:rPr>
              <w:t>nd</w:t>
            </w:r>
            <w:r w:rsidRPr="00EF25B3">
              <w:rPr>
                <w:rFonts w:cs="Arial"/>
                <w:b/>
                <w:sz w:val="22"/>
                <w:szCs w:val="22"/>
              </w:rPr>
              <w:t xml:space="preserve"> chariot)</w:t>
            </w:r>
          </w:p>
        </w:tc>
        <w:tc>
          <w:tcPr>
            <w:tcW w:w="4560" w:type="dxa"/>
          </w:tcPr>
          <w:p w14:paraId="2B970DD1" w14:textId="77777777" w:rsidR="00661F92" w:rsidRDefault="00661F92" w:rsidP="0016766F">
            <w:pPr>
              <w:tabs>
                <w:tab w:val="right" w:pos="7938"/>
              </w:tabs>
              <w:rPr>
                <w:rFonts w:cs="Arial"/>
                <w:sz w:val="22"/>
                <w:szCs w:val="22"/>
              </w:rPr>
            </w:pPr>
          </w:p>
        </w:tc>
      </w:tr>
    </w:tbl>
    <w:p w14:paraId="794B8A90" w14:textId="77777777" w:rsidR="00661F92" w:rsidRDefault="00661F92" w:rsidP="00661F92">
      <w:pPr>
        <w:tabs>
          <w:tab w:val="right" w:pos="7938"/>
        </w:tabs>
        <w:rPr>
          <w:rFonts w:cs="Arial"/>
          <w:sz w:val="22"/>
          <w:szCs w:val="22"/>
        </w:rPr>
      </w:pPr>
    </w:p>
    <w:p w14:paraId="620FAB93" w14:textId="77777777" w:rsidR="00661F92" w:rsidRPr="00EF25B3" w:rsidRDefault="00661F92" w:rsidP="00661F92">
      <w:pPr>
        <w:tabs>
          <w:tab w:val="right" w:pos="7938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STAFF DETAILS</w:t>
      </w:r>
    </w:p>
    <w:p w14:paraId="0E360A96" w14:textId="77777777" w:rsidR="00661F92" w:rsidRPr="004F2BE0" w:rsidRDefault="00661F92" w:rsidP="004F2BE0">
      <w:pPr>
        <w:tabs>
          <w:tab w:val="right" w:pos="7938"/>
        </w:tabs>
        <w:rPr>
          <w:rFonts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2917"/>
        <w:gridCol w:w="1687"/>
        <w:gridCol w:w="2050"/>
      </w:tblGrid>
      <w:tr w:rsidR="00661F92" w14:paraId="1CCBC77F" w14:textId="77777777" w:rsidTr="0016766F">
        <w:tc>
          <w:tcPr>
            <w:tcW w:w="2465" w:type="dxa"/>
          </w:tcPr>
          <w:p w14:paraId="4A40CA59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2917" w:type="dxa"/>
          </w:tcPr>
          <w:p w14:paraId="329F9877" w14:textId="77777777" w:rsidR="00661F92" w:rsidRPr="00506175" w:rsidRDefault="00661F92" w:rsidP="0016766F">
            <w:pPr>
              <w:pStyle w:val="Title"/>
              <w:jc w:val="left"/>
              <w:rPr>
                <w:u w:val="none"/>
              </w:rPr>
            </w:pPr>
            <w:r w:rsidRPr="00506175">
              <w:rPr>
                <w:u w:val="none"/>
              </w:rPr>
              <w:t>NAME</w:t>
            </w:r>
          </w:p>
        </w:tc>
        <w:tc>
          <w:tcPr>
            <w:tcW w:w="1687" w:type="dxa"/>
          </w:tcPr>
          <w:p w14:paraId="2FA8E8CB" w14:textId="77777777" w:rsidR="00661F92" w:rsidRPr="00506175" w:rsidRDefault="00661F92" w:rsidP="0016766F">
            <w:pPr>
              <w:pStyle w:val="Title"/>
              <w:jc w:val="left"/>
              <w:rPr>
                <w:u w:val="none"/>
              </w:rPr>
            </w:pPr>
            <w:r w:rsidRPr="00506175">
              <w:rPr>
                <w:u w:val="none"/>
              </w:rPr>
              <w:t>DBS Cleared?</w:t>
            </w:r>
          </w:p>
        </w:tc>
        <w:tc>
          <w:tcPr>
            <w:tcW w:w="2050" w:type="dxa"/>
          </w:tcPr>
          <w:p w14:paraId="7DF78C3C" w14:textId="77777777" w:rsidR="00661F92" w:rsidRPr="00506175" w:rsidRDefault="00661F92" w:rsidP="0016766F">
            <w:pPr>
              <w:pStyle w:val="Title"/>
              <w:jc w:val="left"/>
              <w:rPr>
                <w:u w:val="none"/>
              </w:rPr>
            </w:pPr>
            <w:r>
              <w:rPr>
                <w:u w:val="none"/>
              </w:rPr>
              <w:t>Nationality</w:t>
            </w:r>
          </w:p>
        </w:tc>
      </w:tr>
      <w:tr w:rsidR="00661F92" w14:paraId="0B82391E" w14:textId="77777777" w:rsidTr="0016766F">
        <w:tc>
          <w:tcPr>
            <w:tcW w:w="2465" w:type="dxa"/>
          </w:tcPr>
          <w:p w14:paraId="50B1039D" w14:textId="77777777" w:rsidR="00661F92" w:rsidRPr="00506175" w:rsidRDefault="00661F92" w:rsidP="0016766F">
            <w:pPr>
              <w:pStyle w:val="Title"/>
              <w:jc w:val="left"/>
              <w:rPr>
                <w:u w:val="none"/>
              </w:rPr>
            </w:pPr>
            <w:r w:rsidRPr="00506175">
              <w:rPr>
                <w:u w:val="none"/>
              </w:rPr>
              <w:t>Responsible Teacher / Supervisor</w:t>
            </w:r>
          </w:p>
        </w:tc>
        <w:tc>
          <w:tcPr>
            <w:tcW w:w="2917" w:type="dxa"/>
          </w:tcPr>
          <w:p w14:paraId="31E48BE2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1687" w:type="dxa"/>
          </w:tcPr>
          <w:p w14:paraId="27D71B85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2050" w:type="dxa"/>
          </w:tcPr>
          <w:p w14:paraId="02477C8F" w14:textId="77777777" w:rsidR="00661F92" w:rsidRDefault="00661F92" w:rsidP="0016766F">
            <w:pPr>
              <w:pStyle w:val="Title"/>
              <w:jc w:val="left"/>
            </w:pPr>
          </w:p>
        </w:tc>
      </w:tr>
      <w:tr w:rsidR="00661F92" w14:paraId="7B8645D0" w14:textId="77777777" w:rsidTr="0016766F">
        <w:tc>
          <w:tcPr>
            <w:tcW w:w="2465" w:type="dxa"/>
          </w:tcPr>
          <w:p w14:paraId="1DD5EC19" w14:textId="77777777" w:rsidR="00661F92" w:rsidRPr="00506175" w:rsidRDefault="00661F92" w:rsidP="0016766F">
            <w:pPr>
              <w:pStyle w:val="Title"/>
              <w:jc w:val="left"/>
              <w:rPr>
                <w:u w:val="none"/>
              </w:rPr>
            </w:pPr>
            <w:r w:rsidRPr="00506175">
              <w:rPr>
                <w:u w:val="none"/>
              </w:rPr>
              <w:t>Other Adult (if applicable)</w:t>
            </w:r>
          </w:p>
        </w:tc>
        <w:tc>
          <w:tcPr>
            <w:tcW w:w="2917" w:type="dxa"/>
          </w:tcPr>
          <w:p w14:paraId="32CF4E65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1687" w:type="dxa"/>
          </w:tcPr>
          <w:p w14:paraId="55FF42AF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2050" w:type="dxa"/>
          </w:tcPr>
          <w:p w14:paraId="3CAE086E" w14:textId="77777777" w:rsidR="00661F92" w:rsidRDefault="00661F92" w:rsidP="0016766F">
            <w:pPr>
              <w:pStyle w:val="Title"/>
              <w:jc w:val="left"/>
            </w:pPr>
          </w:p>
        </w:tc>
      </w:tr>
      <w:tr w:rsidR="00661F92" w14:paraId="2265FEFC" w14:textId="77777777" w:rsidTr="0016766F">
        <w:tc>
          <w:tcPr>
            <w:tcW w:w="2465" w:type="dxa"/>
          </w:tcPr>
          <w:p w14:paraId="6931454E" w14:textId="77777777" w:rsidR="00661F92" w:rsidRPr="00506175" w:rsidRDefault="00661F92" w:rsidP="0016766F">
            <w:pPr>
              <w:pStyle w:val="Title"/>
              <w:jc w:val="left"/>
              <w:rPr>
                <w:u w:val="none"/>
              </w:rPr>
            </w:pPr>
            <w:r w:rsidRPr="00506175">
              <w:rPr>
                <w:u w:val="none"/>
              </w:rPr>
              <w:t>Other Adult (if applicable)</w:t>
            </w:r>
          </w:p>
        </w:tc>
        <w:tc>
          <w:tcPr>
            <w:tcW w:w="2917" w:type="dxa"/>
          </w:tcPr>
          <w:p w14:paraId="223CAE35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1687" w:type="dxa"/>
          </w:tcPr>
          <w:p w14:paraId="0CF3FE2D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2050" w:type="dxa"/>
          </w:tcPr>
          <w:p w14:paraId="076AAC70" w14:textId="77777777" w:rsidR="00661F92" w:rsidRDefault="00661F92" w:rsidP="0016766F">
            <w:pPr>
              <w:pStyle w:val="Title"/>
              <w:jc w:val="left"/>
            </w:pPr>
          </w:p>
        </w:tc>
      </w:tr>
    </w:tbl>
    <w:p w14:paraId="3DF3C929" w14:textId="77777777" w:rsidR="00661F92" w:rsidRPr="00EF25B3" w:rsidRDefault="00661F92" w:rsidP="00661F92">
      <w:pPr>
        <w:pStyle w:val="Title"/>
        <w:jc w:val="left"/>
        <w:rPr>
          <w:u w:val="none"/>
        </w:rPr>
      </w:pPr>
    </w:p>
    <w:p w14:paraId="4C790BE6" w14:textId="77777777" w:rsidR="00661F92" w:rsidRPr="006D07C6" w:rsidRDefault="00661F92" w:rsidP="00661F92">
      <w:pPr>
        <w:pStyle w:val="Title"/>
        <w:jc w:val="left"/>
        <w:rPr>
          <w:b w:val="0"/>
          <w:u w:val="none"/>
        </w:rPr>
      </w:pPr>
      <w:r w:rsidRPr="006D07C6">
        <w:rPr>
          <w:b w:val="0"/>
          <w:u w:val="none"/>
        </w:rPr>
        <w:t xml:space="preserve">I confirm that I have understood the conditions of registration above, and </w:t>
      </w:r>
      <w:r>
        <w:rPr>
          <w:b w:val="0"/>
          <w:u w:val="none"/>
        </w:rPr>
        <w:t xml:space="preserve">that </w:t>
      </w:r>
      <w:r w:rsidRPr="006D07C6">
        <w:rPr>
          <w:b w:val="0"/>
          <w:u w:val="none"/>
        </w:rPr>
        <w:t>the registration information on this form is correct to the best of my knowledge.</w:t>
      </w:r>
    </w:p>
    <w:p w14:paraId="5ACA66DF" w14:textId="77777777" w:rsidR="00661F92" w:rsidRPr="00EF25B3" w:rsidRDefault="00661F92" w:rsidP="00661F92">
      <w:pPr>
        <w:pStyle w:val="Title"/>
        <w:jc w:val="left"/>
        <w:rPr>
          <w:u w:val="none"/>
        </w:rPr>
      </w:pPr>
    </w:p>
    <w:p w14:paraId="21D95D91" w14:textId="77777777" w:rsidR="00661F92" w:rsidRPr="00EF25B3" w:rsidRDefault="00661F92" w:rsidP="00661F92">
      <w:pPr>
        <w:pStyle w:val="Title"/>
        <w:jc w:val="left"/>
        <w:rPr>
          <w:u w:val="none"/>
        </w:rPr>
      </w:pPr>
      <w:r w:rsidRPr="00EF25B3">
        <w:rPr>
          <w:u w:val="none"/>
        </w:rPr>
        <w:t>Responsible Teacher Signature: ……………………………………………………………………</w:t>
      </w:r>
    </w:p>
    <w:p w14:paraId="2AE75460" w14:textId="77777777" w:rsidR="00661F92" w:rsidRDefault="00661F92" w:rsidP="00661F92">
      <w:pPr>
        <w:pStyle w:val="Title"/>
        <w:jc w:val="left"/>
      </w:pPr>
    </w:p>
    <w:p w14:paraId="079CB268" w14:textId="77777777" w:rsidR="00661F92" w:rsidRPr="006D07C6" w:rsidRDefault="00661F92" w:rsidP="00661F92">
      <w:pPr>
        <w:pStyle w:val="Title"/>
        <w:jc w:val="left"/>
        <w:rPr>
          <w:b w:val="0"/>
          <w:u w:val="none"/>
        </w:rPr>
      </w:pPr>
      <w:r w:rsidRPr="006D07C6">
        <w:rPr>
          <w:b w:val="0"/>
          <w:u w:val="none"/>
        </w:rPr>
        <w:t>STUDENT DETAILS</w:t>
      </w:r>
    </w:p>
    <w:p w14:paraId="2174F6DB" w14:textId="77777777" w:rsidR="00661F92" w:rsidRPr="004F2BE0" w:rsidRDefault="00661F92" w:rsidP="00661F92">
      <w:pPr>
        <w:pStyle w:val="Title"/>
        <w:jc w:val="left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446"/>
      </w:tblGrid>
      <w:tr w:rsidR="00661F92" w14:paraId="113695A0" w14:textId="77777777" w:rsidTr="0016766F">
        <w:tc>
          <w:tcPr>
            <w:tcW w:w="4673" w:type="dxa"/>
          </w:tcPr>
          <w:p w14:paraId="1F2EF671" w14:textId="77777777" w:rsidR="00661F92" w:rsidRPr="00EF25B3" w:rsidRDefault="00661F92" w:rsidP="0016766F">
            <w:pPr>
              <w:pStyle w:val="Title"/>
              <w:jc w:val="left"/>
              <w:rPr>
                <w:u w:val="none"/>
              </w:rPr>
            </w:pPr>
            <w:r>
              <w:rPr>
                <w:u w:val="none"/>
              </w:rPr>
              <w:t>STUDENT NAME</w:t>
            </w:r>
          </w:p>
        </w:tc>
        <w:tc>
          <w:tcPr>
            <w:tcW w:w="4446" w:type="dxa"/>
          </w:tcPr>
          <w:p w14:paraId="67B12072" w14:textId="77777777" w:rsidR="00661F92" w:rsidRDefault="00661F92" w:rsidP="0016766F">
            <w:pPr>
              <w:pStyle w:val="Title"/>
              <w:jc w:val="left"/>
              <w:rPr>
                <w:u w:val="none"/>
              </w:rPr>
            </w:pPr>
            <w:r>
              <w:rPr>
                <w:u w:val="none"/>
              </w:rPr>
              <w:t>STUDENT NATIONALITY</w:t>
            </w:r>
          </w:p>
        </w:tc>
      </w:tr>
      <w:tr w:rsidR="00661F92" w14:paraId="03127142" w14:textId="77777777" w:rsidTr="0016766F">
        <w:tc>
          <w:tcPr>
            <w:tcW w:w="4673" w:type="dxa"/>
          </w:tcPr>
          <w:p w14:paraId="7616D74A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4446" w:type="dxa"/>
          </w:tcPr>
          <w:p w14:paraId="654E2C9D" w14:textId="77777777" w:rsidR="00661F92" w:rsidRDefault="00661F92" w:rsidP="0016766F">
            <w:pPr>
              <w:pStyle w:val="Title"/>
              <w:jc w:val="left"/>
            </w:pPr>
          </w:p>
        </w:tc>
      </w:tr>
      <w:tr w:rsidR="00661F92" w14:paraId="4BCD5A21" w14:textId="77777777" w:rsidTr="0016766F">
        <w:tc>
          <w:tcPr>
            <w:tcW w:w="4673" w:type="dxa"/>
          </w:tcPr>
          <w:p w14:paraId="758FABDE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4446" w:type="dxa"/>
          </w:tcPr>
          <w:p w14:paraId="23C15B03" w14:textId="77777777" w:rsidR="00661F92" w:rsidRDefault="00661F92" w:rsidP="0016766F">
            <w:pPr>
              <w:pStyle w:val="Title"/>
              <w:jc w:val="left"/>
            </w:pPr>
          </w:p>
        </w:tc>
      </w:tr>
      <w:tr w:rsidR="00661F92" w14:paraId="5F047261" w14:textId="77777777" w:rsidTr="0016766F">
        <w:tc>
          <w:tcPr>
            <w:tcW w:w="4673" w:type="dxa"/>
          </w:tcPr>
          <w:p w14:paraId="20078E3D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4446" w:type="dxa"/>
          </w:tcPr>
          <w:p w14:paraId="5CE8835D" w14:textId="77777777" w:rsidR="00661F92" w:rsidRDefault="00661F92" w:rsidP="0016766F">
            <w:pPr>
              <w:pStyle w:val="Title"/>
              <w:jc w:val="left"/>
            </w:pPr>
          </w:p>
        </w:tc>
      </w:tr>
      <w:tr w:rsidR="00661F92" w14:paraId="4E465EC8" w14:textId="77777777" w:rsidTr="0016766F">
        <w:tc>
          <w:tcPr>
            <w:tcW w:w="4673" w:type="dxa"/>
          </w:tcPr>
          <w:p w14:paraId="48A4ED25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4446" w:type="dxa"/>
          </w:tcPr>
          <w:p w14:paraId="7A2A9295" w14:textId="77777777" w:rsidR="00661F92" w:rsidRDefault="00661F92" w:rsidP="0016766F">
            <w:pPr>
              <w:pStyle w:val="Title"/>
              <w:jc w:val="left"/>
            </w:pPr>
          </w:p>
        </w:tc>
      </w:tr>
      <w:tr w:rsidR="00661F92" w14:paraId="155EC65F" w14:textId="77777777" w:rsidTr="0016766F">
        <w:tc>
          <w:tcPr>
            <w:tcW w:w="4673" w:type="dxa"/>
          </w:tcPr>
          <w:p w14:paraId="7CAEF3D9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4446" w:type="dxa"/>
          </w:tcPr>
          <w:p w14:paraId="5ECDB9D3" w14:textId="77777777" w:rsidR="00661F92" w:rsidRDefault="00661F92" w:rsidP="0016766F">
            <w:pPr>
              <w:pStyle w:val="Title"/>
              <w:jc w:val="left"/>
            </w:pPr>
          </w:p>
        </w:tc>
      </w:tr>
      <w:tr w:rsidR="00661F92" w14:paraId="66631274" w14:textId="77777777" w:rsidTr="0016766F">
        <w:tc>
          <w:tcPr>
            <w:tcW w:w="4673" w:type="dxa"/>
          </w:tcPr>
          <w:p w14:paraId="6FECE182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4446" w:type="dxa"/>
          </w:tcPr>
          <w:p w14:paraId="6D941E80" w14:textId="77777777" w:rsidR="00661F92" w:rsidRDefault="00661F92" w:rsidP="0016766F">
            <w:pPr>
              <w:pStyle w:val="Title"/>
              <w:jc w:val="left"/>
            </w:pPr>
          </w:p>
        </w:tc>
      </w:tr>
      <w:tr w:rsidR="00661F92" w14:paraId="49FA46ED" w14:textId="77777777" w:rsidTr="0016766F">
        <w:tc>
          <w:tcPr>
            <w:tcW w:w="4673" w:type="dxa"/>
          </w:tcPr>
          <w:p w14:paraId="01C7D305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4446" w:type="dxa"/>
          </w:tcPr>
          <w:p w14:paraId="69F7295A" w14:textId="77777777" w:rsidR="00661F92" w:rsidRDefault="00661F92" w:rsidP="0016766F">
            <w:pPr>
              <w:pStyle w:val="Title"/>
              <w:jc w:val="left"/>
            </w:pPr>
          </w:p>
        </w:tc>
      </w:tr>
      <w:tr w:rsidR="00661F92" w14:paraId="783F0887" w14:textId="77777777" w:rsidTr="0016766F">
        <w:tc>
          <w:tcPr>
            <w:tcW w:w="4673" w:type="dxa"/>
          </w:tcPr>
          <w:p w14:paraId="217FCBCA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4446" w:type="dxa"/>
          </w:tcPr>
          <w:p w14:paraId="3EB9C81E" w14:textId="77777777" w:rsidR="00661F92" w:rsidRDefault="00661F92" w:rsidP="0016766F">
            <w:pPr>
              <w:pStyle w:val="Title"/>
              <w:jc w:val="left"/>
            </w:pPr>
          </w:p>
        </w:tc>
      </w:tr>
      <w:tr w:rsidR="00661F92" w14:paraId="36C93C1F" w14:textId="77777777" w:rsidTr="0016766F">
        <w:tc>
          <w:tcPr>
            <w:tcW w:w="4673" w:type="dxa"/>
          </w:tcPr>
          <w:p w14:paraId="253716E2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4446" w:type="dxa"/>
          </w:tcPr>
          <w:p w14:paraId="4D75AF0C" w14:textId="77777777" w:rsidR="00661F92" w:rsidRDefault="00661F92" w:rsidP="0016766F">
            <w:pPr>
              <w:pStyle w:val="Title"/>
              <w:jc w:val="left"/>
            </w:pPr>
          </w:p>
        </w:tc>
      </w:tr>
      <w:tr w:rsidR="00661F92" w14:paraId="26746982" w14:textId="77777777" w:rsidTr="0016766F">
        <w:tc>
          <w:tcPr>
            <w:tcW w:w="4673" w:type="dxa"/>
          </w:tcPr>
          <w:p w14:paraId="61144627" w14:textId="77777777" w:rsidR="00661F92" w:rsidRDefault="00661F92" w:rsidP="0016766F">
            <w:pPr>
              <w:pStyle w:val="Title"/>
              <w:jc w:val="left"/>
            </w:pPr>
          </w:p>
        </w:tc>
        <w:tc>
          <w:tcPr>
            <w:tcW w:w="4446" w:type="dxa"/>
          </w:tcPr>
          <w:p w14:paraId="61D43EA7" w14:textId="77777777" w:rsidR="00661F92" w:rsidRDefault="00661F92" w:rsidP="0016766F">
            <w:pPr>
              <w:pStyle w:val="Title"/>
              <w:jc w:val="left"/>
            </w:pPr>
          </w:p>
        </w:tc>
      </w:tr>
    </w:tbl>
    <w:p w14:paraId="5B0055B9" w14:textId="6C1C8065" w:rsidR="00ED6F59" w:rsidRPr="00661F92" w:rsidRDefault="00661F92" w:rsidP="006E354B">
      <w:pPr>
        <w:spacing w:before="240"/>
        <w:jc w:val="center"/>
      </w:pPr>
      <w:r>
        <w:rPr>
          <w:rFonts w:ascii="Verdana" w:hAnsi="Verdana"/>
          <w:b/>
          <w:sz w:val="22"/>
          <w:szCs w:val="22"/>
        </w:rPr>
        <w:t xml:space="preserve">Please ensure that this form is returned by email to </w:t>
      </w:r>
      <w:hyperlink r:id="rId10" w:history="1">
        <w:r w:rsidR="006E354B" w:rsidRPr="001536BB">
          <w:rPr>
            <w:rStyle w:val="Hyperlink"/>
            <w:rFonts w:ascii="Verdana" w:hAnsi="Verdana"/>
            <w:b/>
            <w:sz w:val="22"/>
            <w:szCs w:val="22"/>
          </w:rPr>
          <w:t>engineering.thefuture@leonardo.com</w:t>
        </w:r>
      </w:hyperlink>
      <w:r>
        <w:rPr>
          <w:rFonts w:ascii="Verdana" w:hAnsi="Verdana"/>
          <w:b/>
          <w:sz w:val="22"/>
          <w:szCs w:val="22"/>
        </w:rPr>
        <w:t xml:space="preserve"> by Monday 1</w:t>
      </w:r>
      <w:r w:rsidR="00B335B5">
        <w:rPr>
          <w:rFonts w:ascii="Verdana" w:hAnsi="Verdana"/>
          <w:b/>
          <w:sz w:val="22"/>
          <w:szCs w:val="22"/>
        </w:rPr>
        <w:t>2</w:t>
      </w:r>
      <w:r w:rsidRPr="00EF25B3">
        <w:rPr>
          <w:rFonts w:ascii="Verdana" w:hAnsi="Verdana"/>
          <w:b/>
          <w:sz w:val="22"/>
          <w:szCs w:val="22"/>
          <w:vertAlign w:val="superscript"/>
        </w:rPr>
        <w:t>th</w:t>
      </w:r>
      <w:r>
        <w:rPr>
          <w:rFonts w:ascii="Verdana" w:hAnsi="Verdana"/>
          <w:b/>
          <w:sz w:val="22"/>
          <w:szCs w:val="22"/>
        </w:rPr>
        <w:t xml:space="preserve"> </w:t>
      </w:r>
      <w:r w:rsidR="006E354B">
        <w:rPr>
          <w:rFonts w:ascii="Verdana" w:hAnsi="Verdana"/>
          <w:b/>
          <w:sz w:val="22"/>
          <w:szCs w:val="22"/>
        </w:rPr>
        <w:t>May 202</w:t>
      </w:r>
      <w:r w:rsidR="00B335B5">
        <w:rPr>
          <w:rFonts w:ascii="Verdana" w:hAnsi="Verdana"/>
          <w:b/>
          <w:sz w:val="22"/>
          <w:szCs w:val="22"/>
        </w:rPr>
        <w:t>5</w:t>
      </w:r>
      <w:r>
        <w:rPr>
          <w:rFonts w:ascii="Verdana" w:hAnsi="Verdana"/>
          <w:b/>
          <w:sz w:val="22"/>
          <w:szCs w:val="22"/>
        </w:rPr>
        <w:t>.</w:t>
      </w:r>
    </w:p>
    <w:sectPr w:rsidR="00ED6F59" w:rsidRPr="00661F92" w:rsidSect="004F2B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702" w:right="1304" w:bottom="1418" w:left="147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1B912" w14:textId="77777777" w:rsidR="00B335B5" w:rsidRDefault="00B335B5">
      <w:r>
        <w:separator/>
      </w:r>
    </w:p>
  </w:endnote>
  <w:endnote w:type="continuationSeparator" w:id="0">
    <w:p w14:paraId="5585EF0F" w14:textId="77777777" w:rsidR="00B335B5" w:rsidRDefault="00B3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01047" w14:textId="77777777" w:rsidR="004F2BE0" w:rsidRDefault="004F2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733BA" w14:textId="77777777" w:rsidR="004F2BE0" w:rsidRDefault="004F2B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15A93" w14:textId="77777777" w:rsidR="00D82C1F" w:rsidRDefault="00D82C1F" w:rsidP="00D82C1F">
    <w:pPr>
      <w:pStyle w:val="Footer"/>
    </w:pPr>
    <w:r>
      <w:t>300 Capability Green, Luton, Bedfordshire, LU1 3PG</w:t>
    </w:r>
    <w:r>
      <w:tab/>
    </w:r>
    <w:r w:rsidR="006721BB">
      <w:rPr>
        <w:b/>
        <w:bCs/>
      </w:rPr>
      <w:t>Leonardo UK</w:t>
    </w:r>
    <w:r w:rsidR="00E1110B" w:rsidRPr="00E1110B">
      <w:rPr>
        <w:b/>
        <w:bCs/>
      </w:rPr>
      <w:t xml:space="preserve"> Ltd</w:t>
    </w:r>
  </w:p>
  <w:p w14:paraId="4BFC7A71" w14:textId="77777777" w:rsidR="00D82C1F" w:rsidRDefault="00D82C1F" w:rsidP="00D82C1F">
    <w:pPr>
      <w:pStyle w:val="Footer"/>
    </w:pPr>
    <w:r>
      <w:t>United Kingdom</w:t>
    </w:r>
    <w:r>
      <w:tab/>
      <w:t>Registered in England &amp; Wales No. 2426132</w:t>
    </w:r>
  </w:p>
  <w:p w14:paraId="2FF20E01" w14:textId="77777777" w:rsidR="00F3163E" w:rsidRPr="00D82C1F" w:rsidRDefault="00D82C1F" w:rsidP="006721BB">
    <w:pPr>
      <w:pStyle w:val="Footer"/>
    </w:pPr>
    <w:r>
      <w:t xml:space="preserve">Tel: +44 (0)1582 </w:t>
    </w:r>
    <w:proofErr w:type="gramStart"/>
    <w:r>
      <w:t>886000  Fax</w:t>
    </w:r>
    <w:proofErr w:type="gramEnd"/>
    <w:r>
      <w:t>: +44 (0)1582 795900</w:t>
    </w:r>
    <w:r>
      <w:tab/>
    </w:r>
    <w:r w:rsidR="006721BB" w:rsidRPr="006721BB">
      <w:t>Registered Office: One Eagle Place, St James’s, London SW1Y 6AF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B5441" w14:textId="77777777" w:rsidR="00B335B5" w:rsidRDefault="00B335B5">
      <w:r>
        <w:separator/>
      </w:r>
    </w:p>
  </w:footnote>
  <w:footnote w:type="continuationSeparator" w:id="0">
    <w:p w14:paraId="70BCC79C" w14:textId="77777777" w:rsidR="00B335B5" w:rsidRDefault="00B33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B634" w14:textId="77777777" w:rsidR="00574D9F" w:rsidRDefault="00574D9F">
    <w:pPr>
      <w:pStyle w:val="Header"/>
    </w:pPr>
    <w:r>
      <w:rPr>
        <w:noProof/>
        <w:lang w:eastAsia="en-GB"/>
      </w:rPr>
      <w:drawing>
        <wp:inline distT="0" distB="0" distL="0" distR="0" wp14:anchorId="0D8FFF41" wp14:editId="68402B3D">
          <wp:extent cx="779780" cy="949325"/>
          <wp:effectExtent l="0" t="0" r="1270" b="3175"/>
          <wp:docPr id="47" name="Picture 47" descr="\\des.grplnk.net\svr2\EDI\Project\Marketing Communications\02_Guidance_Templates\01 Logo\_Finmeccanica Sectors and Divisions (Jan 2016)\Finmeccanica\Global reach R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des.grplnk.net\svr2\EDI\Project\Marketing Communications\02_Guidance_Templates\01 Logo\_Finmeccanica Sectors and Divisions (Jan 2016)\Finmeccanica\Global reach R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949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06F8D" w14:textId="77777777" w:rsidR="00F3163E" w:rsidRDefault="007A4FC9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65408" behindDoc="0" locked="0" layoutInCell="1" allowOverlap="1" wp14:anchorId="00C7C012" wp14:editId="0A201E27">
          <wp:simplePos x="0" y="0"/>
          <wp:positionH relativeFrom="page">
            <wp:posOffset>464185</wp:posOffset>
          </wp:positionH>
          <wp:positionV relativeFrom="page">
            <wp:posOffset>269875</wp:posOffset>
          </wp:positionV>
          <wp:extent cx="466920" cy="519480"/>
          <wp:effectExtent l="0" t="0" r="0" b="0"/>
          <wp:wrapNone/>
          <wp:docPr id="48" name="Picture 48" descr="H:\Brand\_Leonardo\_logo\Leonardo Logo COLOUR SOLID 300dp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H:\Brand\_Leonardo\_logo\Leonardo Logo COLOUR SOLID 300dpi.pn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0384"/>
                  <a:stretch/>
                </pic:blipFill>
                <pic:spPr bwMode="auto">
                  <a:xfrm>
                    <a:off x="0" y="0"/>
                    <a:ext cx="466920" cy="5194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AFC52" w14:textId="77777777" w:rsidR="00F3163E" w:rsidRDefault="009D646B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3360" behindDoc="1" locked="0" layoutInCell="1" allowOverlap="1" wp14:anchorId="0D3166B5" wp14:editId="3B3DF6FF">
          <wp:simplePos x="0" y="0"/>
          <wp:positionH relativeFrom="column">
            <wp:posOffset>-482079</wp:posOffset>
          </wp:positionH>
          <wp:positionV relativeFrom="paragraph">
            <wp:posOffset>-64016</wp:posOffset>
          </wp:positionV>
          <wp:extent cx="2381208" cy="519697"/>
          <wp:effectExtent l="0" t="0" r="0" b="0"/>
          <wp:wrapNone/>
          <wp:docPr id="49" name="Picture 49" descr="H:\Brand\_Leonardo\_logo\Leonardo Logo COLOUR SOLID 300dp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H:\Brand\_Leonardo\_logo\Leonardo Logo COLOUR SOLID 300dpi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08" cy="5196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61406"/>
    <w:multiLevelType w:val="hybridMultilevel"/>
    <w:tmpl w:val="C8F60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41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B5"/>
    <w:rsid w:val="00065F40"/>
    <w:rsid w:val="000A08E2"/>
    <w:rsid w:val="00113A57"/>
    <w:rsid w:val="00211B97"/>
    <w:rsid w:val="00286168"/>
    <w:rsid w:val="003004F1"/>
    <w:rsid w:val="00337788"/>
    <w:rsid w:val="00476BDA"/>
    <w:rsid w:val="004938E2"/>
    <w:rsid w:val="004C43B4"/>
    <w:rsid w:val="004F2BE0"/>
    <w:rsid w:val="00574D9F"/>
    <w:rsid w:val="005E5A3E"/>
    <w:rsid w:val="00661F92"/>
    <w:rsid w:val="00664533"/>
    <w:rsid w:val="006721BB"/>
    <w:rsid w:val="0069777C"/>
    <w:rsid w:val="006E354B"/>
    <w:rsid w:val="007178F1"/>
    <w:rsid w:val="007A4FC9"/>
    <w:rsid w:val="007D12D4"/>
    <w:rsid w:val="007E4DEF"/>
    <w:rsid w:val="007F7EC3"/>
    <w:rsid w:val="008765A2"/>
    <w:rsid w:val="009D646B"/>
    <w:rsid w:val="00A3160A"/>
    <w:rsid w:val="00A936A4"/>
    <w:rsid w:val="00B03D73"/>
    <w:rsid w:val="00B335B5"/>
    <w:rsid w:val="00B86F1D"/>
    <w:rsid w:val="00C81C39"/>
    <w:rsid w:val="00C81D7E"/>
    <w:rsid w:val="00C942D0"/>
    <w:rsid w:val="00CD33D7"/>
    <w:rsid w:val="00D10F4D"/>
    <w:rsid w:val="00D31492"/>
    <w:rsid w:val="00D80ED3"/>
    <w:rsid w:val="00D82C1F"/>
    <w:rsid w:val="00E1110B"/>
    <w:rsid w:val="00E5082F"/>
    <w:rsid w:val="00E66CE4"/>
    <w:rsid w:val="00E914CA"/>
    <w:rsid w:val="00ED6F59"/>
    <w:rsid w:val="00F3163E"/>
    <w:rsid w:val="00F578FE"/>
    <w:rsid w:val="00F7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9F1C79"/>
  <w15:docId w15:val="{EE3F09B3-18CF-43FA-A9D9-6FB68730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both"/>
      <w:outlineLvl w:val="0"/>
    </w:pPr>
    <w:rPr>
      <w:rFonts w:ascii="Arial Bold" w:hAnsi="Arial Bold"/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color w:val="FF0000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Pr>
      <w:sz w:val="14"/>
      <w:szCs w:val="14"/>
    </w:rPr>
  </w:style>
  <w:style w:type="paragraph" w:styleId="Footer">
    <w:name w:val="footer"/>
    <w:basedOn w:val="Normal"/>
    <w:pPr>
      <w:tabs>
        <w:tab w:val="left" w:pos="3686"/>
      </w:tabs>
    </w:pPr>
    <w:rPr>
      <w:sz w:val="14"/>
      <w:szCs w:val="14"/>
    </w:rPr>
  </w:style>
  <w:style w:type="paragraph" w:styleId="BodyText">
    <w:name w:val="Body Text"/>
    <w:basedOn w:val="Normal"/>
    <w:pPr>
      <w:spacing w:line="360" w:lineRule="auto"/>
      <w:jc w:val="center"/>
    </w:pPr>
    <w:rPr>
      <w:b/>
      <w:sz w:val="22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b/>
      <w:kern w:val="2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661F92"/>
    <w:rPr>
      <w:rFonts w:ascii="Arial" w:hAnsi="Arial"/>
      <w:b/>
      <w:kern w:val="28"/>
      <w:u w:val="single"/>
      <w:lang w:eastAsia="en-US"/>
    </w:rPr>
  </w:style>
  <w:style w:type="character" w:styleId="Hyperlink">
    <w:name w:val="Hyperlink"/>
    <w:unhideWhenUsed/>
    <w:rsid w:val="00661F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1F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F92"/>
    <w:rPr>
      <w:b/>
      <w:bCs/>
    </w:rPr>
  </w:style>
  <w:style w:type="table" w:styleId="TableGrid">
    <w:name w:val="Table Grid"/>
    <w:basedOn w:val="TableNormal"/>
    <w:rsid w:val="00661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engineering.thefuture@leonard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es.grplnk.net\svr2\CG\Project\Engineering_General\Engineering%20the%20Future\Events\Rampaging_Chariots\2024\schools\Comms\Rampaging%20Chariots%20School%20Registration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0C6E02744545A613E42F4D2A11BB" ma:contentTypeVersion="1" ma:contentTypeDescription="Create a new document." ma:contentTypeScope="" ma:versionID="ea70cab6f54e086cdc2d425d70e3700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b7643c675454382b6bbfff024c8dad7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EA94EF-D141-4F62-880F-C44A4D3A8E6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129B72F-1B8A-4D56-8323-93BF249F0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30B7D-1286-41DF-B0E7-D0345C524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Rampaging Chariots School Registration 2024</Template>
  <TotalTime>0</TotalTime>
  <Pages>1</Pages>
  <Words>179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Leonardo Letterhead document template - Leonardo</vt:lpstr>
    </vt:vector>
  </TitlesOfParts>
  <Company>Selex ES Ltd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Leonardo Letterhead document template - Leonardo</dc:title>
  <dc:subject>Letterhead template</dc:subject>
  <dc:creator>Huddleston, Adam (Leonardo, UK)</dc:creator>
  <cp:lastModifiedBy>Huddleston, Adam (Leonardo, UK)</cp:lastModifiedBy>
  <cp:revision>1</cp:revision>
  <cp:lastPrinted>2006-06-26T11:27:00Z</cp:lastPrinted>
  <dcterms:created xsi:type="dcterms:W3CDTF">2025-01-29T09:19:00Z</dcterms:created>
  <dcterms:modified xsi:type="dcterms:W3CDTF">2025-01-29T09:23:00Z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ContentTypeId">
    <vt:lpwstr>0x010100F0FF0C6E02744545A613E42F4D2A11BB</vt:lpwstr>
  </property>
  <property fmtid="{D5CDD505-2E9C-101B-9397-08002B2CF9AE}" pid="8" name="MSIP_Label_cf629a97-5cdf-4921-aaaa-11e697567be8_Enabled">
    <vt:lpwstr>true</vt:lpwstr>
  </property>
  <property fmtid="{D5CDD505-2E9C-101B-9397-08002B2CF9AE}" pid="9" name="MSIP_Label_cf629a97-5cdf-4921-aaaa-11e697567be8_SetDate">
    <vt:lpwstr>2024-03-22T13:09:10Z</vt:lpwstr>
  </property>
  <property fmtid="{D5CDD505-2E9C-101B-9397-08002B2CF9AE}" pid="10" name="MSIP_Label_cf629a97-5cdf-4921-aaaa-11e697567be8_Method">
    <vt:lpwstr>Privileged</vt:lpwstr>
  </property>
  <property fmtid="{D5CDD505-2E9C-101B-9397-08002B2CF9AE}" pid="11" name="MSIP_Label_cf629a97-5cdf-4921-aaaa-11e697567be8_Name">
    <vt:lpwstr>Not Marked - Company General Use</vt:lpwstr>
  </property>
  <property fmtid="{D5CDD505-2E9C-101B-9397-08002B2CF9AE}" pid="12" name="MSIP_Label_cf629a97-5cdf-4921-aaaa-11e697567be8_SiteId">
    <vt:lpwstr>25db6ea1-2b37-482f-a0a9-4c1ddc1408ec</vt:lpwstr>
  </property>
  <property fmtid="{D5CDD505-2E9C-101B-9397-08002B2CF9AE}" pid="13" name="MSIP_Label_cf629a97-5cdf-4921-aaaa-11e697567be8_ActionId">
    <vt:lpwstr>6d06428e-cfe2-48ad-9984-c70986082e45</vt:lpwstr>
  </property>
  <property fmtid="{D5CDD505-2E9C-101B-9397-08002B2CF9AE}" pid="14" name="MSIP_Label_cf629a97-5cdf-4921-aaaa-11e697567be8_ContentBits">
    <vt:lpwstr>0</vt:lpwstr>
  </property>
</Properties>
</file>